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69CB" w14:textId="2B506422" w:rsidR="00F41BEE" w:rsidRDefault="00722E08" w:rsidP="001C7C78">
      <w:pPr>
        <w:pStyle w:val="Title"/>
      </w:pPr>
      <w:r>
        <w:t>Brendon Ahn</w:t>
      </w:r>
    </w:p>
    <w:p w14:paraId="012057EF" w14:textId="6454DC1D" w:rsidR="00F41BEE" w:rsidRPr="001C7C78" w:rsidRDefault="001C7C78" w:rsidP="009E3475">
      <w:pPr>
        <w:pStyle w:val="Heading1"/>
        <w:rPr>
          <w:sz w:val="22"/>
          <w:szCs w:val="28"/>
        </w:rPr>
      </w:pPr>
      <w:r w:rsidRPr="001C7C78">
        <w:rPr>
          <w:sz w:val="22"/>
          <w:szCs w:val="28"/>
        </w:rPr>
        <w:t>Bellevue, WA</w:t>
      </w:r>
      <w:r w:rsidR="00F41BEE" w:rsidRPr="001C7C78">
        <w:rPr>
          <w:sz w:val="22"/>
          <w:szCs w:val="28"/>
        </w:rPr>
        <w:t xml:space="preserve"> | </w:t>
      </w:r>
      <w:r w:rsidRPr="001C7C78">
        <w:rPr>
          <w:sz w:val="22"/>
          <w:szCs w:val="28"/>
        </w:rPr>
        <w:t>425-223-9894</w:t>
      </w:r>
      <w:r w:rsidR="00F41BEE" w:rsidRPr="001C7C78">
        <w:rPr>
          <w:sz w:val="22"/>
          <w:szCs w:val="28"/>
        </w:rPr>
        <w:t xml:space="preserve"> | </w:t>
      </w:r>
      <w:r w:rsidRPr="001C7C78">
        <w:rPr>
          <w:sz w:val="22"/>
          <w:szCs w:val="28"/>
        </w:rPr>
        <w:t>derekliuj@gmail.com</w:t>
      </w:r>
      <w:r w:rsidR="00F41BEE" w:rsidRPr="001C7C78">
        <w:rPr>
          <w:sz w:val="22"/>
          <w:szCs w:val="28"/>
        </w:rPr>
        <w:t xml:space="preserve"> </w:t>
      </w:r>
      <w:r w:rsidRPr="001C7C78">
        <w:rPr>
          <w:sz w:val="22"/>
          <w:szCs w:val="28"/>
        </w:rPr>
        <w:t xml:space="preserve">| </w:t>
      </w:r>
    </w:p>
    <w:p w14:paraId="50DA0E5E" w14:textId="77777777" w:rsidR="00003455" w:rsidRPr="00003455" w:rsidRDefault="00003455" w:rsidP="00003455"/>
    <w:p w14:paraId="09FA379D" w14:textId="0987C82D" w:rsidR="00D02D3C" w:rsidRDefault="00D636DA" w:rsidP="004B4783">
      <w:pPr>
        <w:spacing w:line="360" w:lineRule="auto"/>
      </w:pPr>
      <w:r>
        <w:t xml:space="preserve">A motivated and diligent student with a passion for cybersecurity and software development. With solid experience in configuring </w:t>
      </w:r>
      <w:r w:rsidR="004B4783">
        <w:t>firewalls</w:t>
      </w:r>
      <w:r>
        <w:t>, working with routing</w:t>
      </w:r>
      <w:r w:rsidR="004B4783">
        <w:t xml:space="preserve"> protocols, and designing computer networks, I bring a strong set of skills in troubleshooting, communication, and documentation. By seeking out new opportunities to learn and drive positive change through technology.  </w:t>
      </w:r>
    </w:p>
    <w:p w14:paraId="003F7330" w14:textId="77777777" w:rsidR="00D02D3C" w:rsidRDefault="00624D36" w:rsidP="00D02D3C">
      <w:pPr>
        <w:pStyle w:val="Heading1"/>
      </w:pPr>
      <w:sdt>
        <w:sdtPr>
          <w:id w:val="1513793667"/>
          <w:placeholder>
            <w:docPart w:val="A4EBD5AF7B1343739D90406184497A6E"/>
          </w:placeholder>
          <w:temporary/>
          <w:showingPlcHdr/>
          <w15:appearance w15:val="hidden"/>
        </w:sdtPr>
        <w:sdtEndPr/>
        <w:sdtContent>
          <w:r w:rsidR="00D02D3C">
            <w:t>Education</w:t>
          </w:r>
        </w:sdtContent>
      </w:sdt>
    </w:p>
    <w:p w14:paraId="71E83779" w14:textId="550EAB0B" w:rsidR="00D02D3C" w:rsidRPr="00722E08" w:rsidRDefault="00D02D3C" w:rsidP="00722E0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A7E6B8C" wp14:editId="7EF0A4B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3C45949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E6D343D" w14:textId="0BE1BBB1" w:rsidR="007C3199" w:rsidRDefault="00D02D3C" w:rsidP="007C3199">
      <w:pPr>
        <w:pStyle w:val="Heading2"/>
      </w:pPr>
      <w:r>
        <w:t>Newport High School</w:t>
      </w:r>
      <w:r w:rsidR="007C3199">
        <w:t xml:space="preserve"> (GPA: 3.</w:t>
      </w:r>
      <w:r w:rsidR="00722E08">
        <w:t>8</w:t>
      </w:r>
      <w:r w:rsidR="007C3199">
        <w:t>/4.0</w:t>
      </w:r>
      <w:r w:rsidR="00035C9C">
        <w:t>)</w:t>
      </w:r>
      <w:r>
        <w:tab/>
        <w:t>2023</w:t>
      </w:r>
    </w:p>
    <w:p w14:paraId="266837C0" w14:textId="77777777" w:rsidR="007C3199" w:rsidRDefault="007C3199" w:rsidP="007C3199">
      <w:pPr>
        <w:pStyle w:val="Heading2"/>
      </w:pPr>
    </w:p>
    <w:p w14:paraId="3B36FF71" w14:textId="77777777" w:rsidR="00003455" w:rsidRDefault="00003455" w:rsidP="009E3475"/>
    <w:p w14:paraId="6DBE4864" w14:textId="77777777" w:rsidR="00BB52F6" w:rsidRDefault="00BB52F6" w:rsidP="00D02D3C">
      <w:pPr>
        <w:pStyle w:val="Heading1"/>
        <w:sectPr w:rsidR="00BB52F6" w:rsidSect="00ED59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14:paraId="742D5D42" w14:textId="1BD57387" w:rsidR="00D02D3C" w:rsidRDefault="00D02D3C" w:rsidP="00D02D3C">
      <w:pPr>
        <w:pStyle w:val="Heading1"/>
      </w:pPr>
      <w:r>
        <w:t>Experience</w:t>
      </w:r>
    </w:p>
    <w:p w14:paraId="0B5F991A" w14:textId="77777777" w:rsidR="00D02D3C" w:rsidRPr="00003455" w:rsidRDefault="00D02D3C" w:rsidP="00D02D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6C812B" wp14:editId="2DA40133">
                <wp:extent cx="5943600" cy="0"/>
                <wp:effectExtent l="0" t="0" r="0" b="0"/>
                <wp:docPr id="131886646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561197F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7EC231C" w14:textId="77777777" w:rsidR="00BB52F6" w:rsidRDefault="00BB52F6" w:rsidP="00D02D3C">
      <w:pPr>
        <w:sectPr w:rsidR="00BB52F6" w:rsidSect="007D1F50">
          <w:type w:val="continuous"/>
          <w:pgSz w:w="12240" w:h="15840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14:paraId="1DFA90A0" w14:textId="5609F8D6" w:rsidR="00722E08" w:rsidRPr="00722E08" w:rsidRDefault="00C73D9D" w:rsidP="00D02D3C">
      <w:pPr>
        <w:rPr>
          <w:b/>
          <w:bCs/>
        </w:rPr>
      </w:pPr>
      <w:r>
        <w:rPr>
          <w:b/>
          <w:bCs/>
        </w:rPr>
        <w:t>Rotary International Volunteer Work | Sponsored by Cisco</w:t>
      </w:r>
    </w:p>
    <w:p w14:paraId="79D193D1" w14:textId="4F71E61D" w:rsidR="00C73D9D" w:rsidRDefault="00C73D9D" w:rsidP="00003455">
      <w:r>
        <w:t>Reimaged and donated over 1,000 laptops to local elementary schools.</w:t>
      </w:r>
    </w:p>
    <w:p w14:paraId="5C0A29DC" w14:textId="77777777" w:rsidR="00722E08" w:rsidRDefault="00722E08" w:rsidP="00003455"/>
    <w:p w14:paraId="160EAAA4" w14:textId="4BB51B90" w:rsidR="00722E08" w:rsidRDefault="00722E08" w:rsidP="00003455">
      <w:pPr>
        <w:rPr>
          <w:b/>
          <w:bCs/>
        </w:rPr>
      </w:pPr>
      <w:r>
        <w:rPr>
          <w:b/>
          <w:bCs/>
        </w:rPr>
        <w:t>Treasurer of Cisco Project Club</w:t>
      </w:r>
    </w:p>
    <w:p w14:paraId="29F4DBDA" w14:textId="43361A87" w:rsidR="00C41B53" w:rsidRPr="00C41B53" w:rsidRDefault="00C41B53" w:rsidP="00003455">
      <w:r>
        <w:t>Worked with Rotary to image old school district laptops and configure access points to send to Antigua.</w:t>
      </w:r>
    </w:p>
    <w:p w14:paraId="4527B0C3" w14:textId="4BB38DE7" w:rsidR="00722E08" w:rsidRPr="00722E08" w:rsidRDefault="00722E08" w:rsidP="00003455"/>
    <w:p w14:paraId="7DEA586E" w14:textId="77777777" w:rsidR="00722E08" w:rsidRDefault="00722E08" w:rsidP="00003455"/>
    <w:p w14:paraId="79E3CB22" w14:textId="77777777" w:rsidR="00F41BEE" w:rsidRDefault="00624D36" w:rsidP="00D52131">
      <w:pPr>
        <w:pStyle w:val="Heading1"/>
      </w:pPr>
      <w:sdt>
        <w:sdtPr>
          <w:id w:val="592895854"/>
          <w:placeholder>
            <w:docPart w:val="44E1445D86A24C2A877A33E3BC2C911A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32F4D27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5CB036" wp14:editId="25E0DDF0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C076D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7DA965" w14:textId="25AF372A" w:rsidR="00D636DA" w:rsidRDefault="00624D36" w:rsidP="00D636DA">
      <w:pPr>
        <w:pStyle w:val="ListBullet"/>
      </w:pPr>
      <w:sdt>
        <w:sdtPr>
          <w:id w:val="1135608373"/>
          <w:placeholder>
            <w:docPart w:val="452CF21B96EA4E358F4AF9D264787BF3"/>
          </w:placeholder>
          <w:temporary/>
          <w:showingPlcHdr/>
          <w15:appearance w15:val="hidden"/>
        </w:sdtPr>
        <w:sdtEndPr/>
        <w:sdtContent>
          <w:r w:rsidR="00D636DA" w:rsidRPr="00D340E1">
            <w:rPr>
              <w:u w:val="single"/>
            </w:rPr>
            <w:t>Leadership</w:t>
          </w:r>
        </w:sdtContent>
      </w:sdt>
      <w:r w:rsidR="00D636DA">
        <w:t xml:space="preserve"> –</w:t>
      </w:r>
      <w:r w:rsidR="00BF37F9">
        <w:t>Organizing and delegating work amongst team members with clear purpose and</w:t>
      </w:r>
      <w:r w:rsidR="00AF1EA4">
        <w:t xml:space="preserve"> communication. </w:t>
      </w:r>
      <w:r w:rsidR="00C41B53">
        <w:t>Led a team in Antigua to deploy networks.</w:t>
      </w:r>
    </w:p>
    <w:p w14:paraId="697660AB" w14:textId="4FA5870C" w:rsidR="00F41BEE" w:rsidRDefault="00624D36" w:rsidP="00F37140">
      <w:pPr>
        <w:pStyle w:val="ListBullet"/>
      </w:pPr>
      <w:sdt>
        <w:sdtPr>
          <w:rPr>
            <w:u w:val="single"/>
          </w:rPr>
          <w:id w:val="-296685869"/>
          <w:placeholder>
            <w:docPart w:val="313447046DFF48978E5832971404D5DE"/>
          </w:placeholder>
          <w:temporary/>
          <w:showingPlcHdr/>
          <w15:appearance w15:val="hidden"/>
        </w:sdtPr>
        <w:sdtEndPr/>
        <w:sdtContent>
          <w:r w:rsidR="00F41BEE" w:rsidRPr="00D340E1">
            <w:rPr>
              <w:u w:val="single"/>
            </w:rPr>
            <w:t>Problem solving</w:t>
          </w:r>
        </w:sdtContent>
      </w:sdt>
      <w:r w:rsidR="00D340E1" w:rsidRPr="00D340E1">
        <w:rPr>
          <w:u w:val="single"/>
        </w:rPr>
        <w:t>/Troubleshooting</w:t>
      </w:r>
      <w:r w:rsidR="00D340E1">
        <w:t xml:space="preserve"> – </w:t>
      </w:r>
      <w:r w:rsidR="000F2F5E">
        <w:t xml:space="preserve">Logged problems and solved issues relating to configuration of </w:t>
      </w:r>
      <w:r w:rsidR="00BF37F9">
        <w:t>firewalls, routers, switches, etc.</w:t>
      </w:r>
      <w:r w:rsidR="00D340E1">
        <w:t xml:space="preserve">  </w:t>
      </w:r>
    </w:p>
    <w:p w14:paraId="7D677D9F" w14:textId="3A670EF8" w:rsidR="00F41BEE" w:rsidRDefault="00624D36" w:rsidP="00F37140">
      <w:pPr>
        <w:pStyle w:val="ListBullet"/>
      </w:pPr>
      <w:sdt>
        <w:sdtPr>
          <w:id w:val="-94178466"/>
          <w:placeholder>
            <w:docPart w:val="73D7F4E1A5BA4B69B3D2A16D28EAA0FD"/>
          </w:placeholder>
          <w:temporary/>
          <w:showingPlcHdr/>
          <w15:appearance w15:val="hidden"/>
        </w:sdtPr>
        <w:sdtEndPr/>
        <w:sdtContent>
          <w:r w:rsidR="00F41BEE" w:rsidRPr="00D340E1">
            <w:rPr>
              <w:u w:val="single"/>
            </w:rPr>
            <w:t>Communication</w:t>
          </w:r>
        </w:sdtContent>
      </w:sdt>
      <w:r w:rsidR="00D340E1">
        <w:t xml:space="preserve"> –</w:t>
      </w:r>
      <w:r w:rsidR="000F2F5E">
        <w:t xml:space="preserve"> excellent </w:t>
      </w:r>
      <w:r w:rsidR="00D340E1">
        <w:t xml:space="preserve">documentation skills. </w:t>
      </w:r>
      <w:r w:rsidR="000F2F5E">
        <w:t>Works with teams in volunteer work and completing labs.</w:t>
      </w:r>
    </w:p>
    <w:p w14:paraId="0607EEC7" w14:textId="19F6D632" w:rsidR="001271E4" w:rsidRPr="00D636DA" w:rsidRDefault="001271E4" w:rsidP="00F37140">
      <w:pPr>
        <w:pStyle w:val="ListBullet"/>
        <w:rPr>
          <w:u w:val="single"/>
        </w:rPr>
      </w:pPr>
      <w:r w:rsidRPr="00D636DA">
        <w:rPr>
          <w:u w:val="single"/>
        </w:rPr>
        <w:t>Cisco CLI</w:t>
      </w:r>
      <w:r w:rsidR="00D636DA" w:rsidRPr="00D636DA">
        <w:t xml:space="preserve"> – worked with and configured Cisco network devices using the Cisco CLI</w:t>
      </w:r>
      <w:r w:rsidR="00D636DA">
        <w:t>.</w:t>
      </w:r>
    </w:p>
    <w:p w14:paraId="27E6D9B4" w14:textId="6C0E03C1" w:rsidR="007D1F50" w:rsidRDefault="007D1F50" w:rsidP="00F37140">
      <w:pPr>
        <w:pStyle w:val="ListBullet"/>
      </w:pPr>
      <w:r w:rsidRPr="00D636DA">
        <w:rPr>
          <w:u w:val="single"/>
        </w:rPr>
        <w:t>Subnetting</w:t>
      </w:r>
      <w:r w:rsidR="00D636DA">
        <w:t xml:space="preserve"> – Designed and set up multiple network topologies using IPv4 and IPv6 addresses.</w:t>
      </w:r>
    </w:p>
    <w:p w14:paraId="2C80A321" w14:textId="6D30E6DF" w:rsidR="00B451F4" w:rsidRDefault="00B451F4" w:rsidP="00F37140">
      <w:pPr>
        <w:pStyle w:val="ListBullet"/>
      </w:pPr>
      <w:r>
        <w:rPr>
          <w:u w:val="single"/>
        </w:rPr>
        <w:t>CCNA Certified</w:t>
      </w:r>
      <w:r>
        <w:t xml:space="preserve"> – Certified CCNA</w:t>
      </w:r>
    </w:p>
    <w:p w14:paraId="2510448E" w14:textId="77777777" w:rsidR="00D636DA" w:rsidRDefault="00D636DA" w:rsidP="00D636DA">
      <w:pPr>
        <w:pStyle w:val="ListBullet"/>
        <w:numPr>
          <w:ilvl w:val="0"/>
          <w:numId w:val="0"/>
        </w:numPr>
        <w:ind w:left="288"/>
        <w:rPr>
          <w:u w:val="single"/>
        </w:rPr>
      </w:pPr>
    </w:p>
    <w:p w14:paraId="01F636EA" w14:textId="77777777" w:rsidR="00D636DA" w:rsidRDefault="00D636DA" w:rsidP="00D636DA">
      <w:pPr>
        <w:pStyle w:val="Heading1"/>
      </w:pPr>
      <w:r>
        <w:t xml:space="preserve">Projects </w:t>
      </w:r>
    </w:p>
    <w:p w14:paraId="5DA5651B" w14:textId="77777777" w:rsidR="00D636DA" w:rsidRPr="00003455" w:rsidRDefault="00D636DA" w:rsidP="00D636D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06CE136" wp14:editId="7C08C216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2936D5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249C32" w14:textId="77777777" w:rsidR="00D636DA" w:rsidRDefault="00D636DA" w:rsidP="00D636DA">
      <w:pPr>
        <w:pStyle w:val="Heading2"/>
      </w:pPr>
      <w:r>
        <w:t>Cybersecurity &amp; Programming</w:t>
      </w:r>
      <w:r>
        <w:tab/>
      </w:r>
    </w:p>
    <w:p w14:paraId="7088FD68" w14:textId="77777777" w:rsidR="00D636DA" w:rsidRPr="001271E4" w:rsidRDefault="00D636DA" w:rsidP="00D636DA">
      <w:pPr>
        <w:pStyle w:val="ListBullet"/>
        <w:rPr>
          <w:u w:val="single"/>
        </w:rPr>
      </w:pPr>
      <w:r w:rsidRPr="001271E4">
        <w:rPr>
          <w:u w:val="single"/>
        </w:rPr>
        <w:t>Palo Alto Firewalls</w:t>
      </w:r>
    </w:p>
    <w:p w14:paraId="526E776A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Factory reset and configured PA-220 and PA-410 firewalls for a small office/home office</w:t>
      </w:r>
      <w:r>
        <w:rPr>
          <w:i/>
          <w:iCs/>
        </w:rPr>
        <w:t xml:space="preserve"> with protocols such as DHCP, NAT, ARP, and CAPWAP</w:t>
      </w:r>
      <w:r w:rsidRPr="002A366E">
        <w:rPr>
          <w:i/>
          <w:iCs/>
        </w:rPr>
        <w:t>.</w:t>
      </w:r>
    </w:p>
    <w:p w14:paraId="72E8086D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lastRenderedPageBreak/>
        <w:t>Updated software and operating systems on firewalls</w:t>
      </w:r>
    </w:p>
    <w:p w14:paraId="4A984584" w14:textId="77777777" w:rsidR="00D636DA" w:rsidRPr="001271E4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 xml:space="preserve">Set up a site-to-site VPN connection using a root certificate along with SHA516 hashing and aes256 encryption. </w:t>
      </w:r>
      <w:r>
        <w:rPr>
          <w:i/>
          <w:iCs/>
        </w:rPr>
        <w:t>Captured encrypted ESP packets with Wireshark.</w:t>
      </w:r>
    </w:p>
    <w:p w14:paraId="4EAFC5F9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Configured a clientless and remote access VPN connection to simulate an offsite connection.</w:t>
      </w:r>
    </w:p>
    <w:p w14:paraId="484AC64F" w14:textId="77777777" w:rsidR="00D636DA" w:rsidRPr="001271E4" w:rsidRDefault="00D636DA" w:rsidP="00D636DA">
      <w:pPr>
        <w:pStyle w:val="ListBullet"/>
        <w:rPr>
          <w:u w:val="single"/>
        </w:rPr>
      </w:pPr>
      <w:proofErr w:type="spellStart"/>
      <w:r w:rsidRPr="001271E4">
        <w:rPr>
          <w:u w:val="single"/>
        </w:rPr>
        <w:t>pfSense</w:t>
      </w:r>
      <w:proofErr w:type="spellEnd"/>
      <w:r w:rsidRPr="001271E4">
        <w:rPr>
          <w:u w:val="single"/>
        </w:rPr>
        <w:t xml:space="preserve"> Firewalls</w:t>
      </w:r>
    </w:p>
    <w:p w14:paraId="77A6B144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 xml:space="preserve">imaged a device to serve as a </w:t>
      </w:r>
      <w:proofErr w:type="spellStart"/>
      <w:r w:rsidRPr="002A366E">
        <w:rPr>
          <w:i/>
          <w:iCs/>
        </w:rPr>
        <w:t>pfSense</w:t>
      </w:r>
      <w:proofErr w:type="spellEnd"/>
      <w:r w:rsidRPr="002A366E">
        <w:rPr>
          <w:i/>
          <w:iCs/>
        </w:rPr>
        <w:t xml:space="preserve"> Firewall in a SOHO setting. Configured the </w:t>
      </w:r>
      <w:proofErr w:type="spellStart"/>
      <w:r w:rsidRPr="002A366E">
        <w:rPr>
          <w:i/>
          <w:iCs/>
        </w:rPr>
        <w:t>pfSense</w:t>
      </w:r>
      <w:proofErr w:type="spellEnd"/>
      <w:r w:rsidRPr="002A366E">
        <w:rPr>
          <w:i/>
          <w:iCs/>
        </w:rPr>
        <w:t xml:space="preserve"> Firewall to support remote desktop.</w:t>
      </w:r>
    </w:p>
    <w:p w14:paraId="50EB8579" w14:textId="77777777" w:rsidR="00D636DA" w:rsidRPr="001271E4" w:rsidRDefault="00D636DA" w:rsidP="00D636DA">
      <w:pPr>
        <w:pStyle w:val="ListBullet"/>
        <w:rPr>
          <w:u w:val="single"/>
        </w:rPr>
      </w:pPr>
      <w:r w:rsidRPr="001271E4">
        <w:rPr>
          <w:u w:val="single"/>
        </w:rPr>
        <w:t>Cisco ASAs</w:t>
      </w:r>
    </w:p>
    <w:p w14:paraId="766C51E3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Factory reset and configured a Cisco ASA for a small office/home office environment</w:t>
      </w:r>
      <w:r>
        <w:rPr>
          <w:i/>
          <w:iCs/>
        </w:rPr>
        <w:t xml:space="preserve"> using the Cisco ASDM and Java.</w:t>
      </w:r>
    </w:p>
    <w:p w14:paraId="79DB328F" w14:textId="3AD311E8" w:rsidR="00480B0B" w:rsidRDefault="00D636DA" w:rsidP="00480B0B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Configured a clientless VPN connection to simulate an offsite connection.</w:t>
      </w:r>
    </w:p>
    <w:p w14:paraId="3D98E722" w14:textId="77777777" w:rsidR="00480B0B" w:rsidRDefault="00480B0B" w:rsidP="00480B0B">
      <w:pPr>
        <w:pStyle w:val="ListBullet"/>
        <w:numPr>
          <w:ilvl w:val="0"/>
          <w:numId w:val="0"/>
        </w:numPr>
        <w:ind w:left="288"/>
        <w:rPr>
          <w:i/>
          <w:iCs/>
        </w:rPr>
      </w:pPr>
    </w:p>
    <w:p w14:paraId="3B303C71" w14:textId="09E5B0D0" w:rsidR="00001377" w:rsidRDefault="00001377" w:rsidP="0000137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Routing </w:t>
      </w:r>
      <w:r w:rsidR="00707C09">
        <w:rPr>
          <w:b/>
          <w:bCs/>
        </w:rPr>
        <w:t>Protocols</w:t>
      </w:r>
    </w:p>
    <w:p w14:paraId="3F3B0419" w14:textId="168D46EA" w:rsidR="00AF1EA4" w:rsidRPr="00BB6E68" w:rsidRDefault="00AA5AA8" w:rsidP="00AF1EA4">
      <w:pPr>
        <w:pStyle w:val="ListBullet"/>
        <w:numPr>
          <w:ilvl w:val="0"/>
          <w:numId w:val="24"/>
        </w:numPr>
      </w:pPr>
      <w:r w:rsidRPr="00BB6E68">
        <w:t>I</w:t>
      </w:r>
      <w:r w:rsidR="00AF1EA4" w:rsidRPr="00BB6E68">
        <w:t>BGP</w:t>
      </w:r>
    </w:p>
    <w:p w14:paraId="4E81CCD7" w14:textId="703CD958" w:rsidR="00AA5AA8" w:rsidRPr="00BB6E68" w:rsidRDefault="00AA5AA8" w:rsidP="00AF1EA4">
      <w:pPr>
        <w:pStyle w:val="ListBullet"/>
        <w:numPr>
          <w:ilvl w:val="0"/>
          <w:numId w:val="24"/>
        </w:numPr>
      </w:pPr>
      <w:r w:rsidRPr="00BB6E68">
        <w:t>eBGP</w:t>
      </w:r>
    </w:p>
    <w:p w14:paraId="1FCD1FD2" w14:textId="37B03E5F" w:rsidR="00AF1EA4" w:rsidRPr="00BB6E68" w:rsidRDefault="00AF1EA4" w:rsidP="00AF1EA4">
      <w:pPr>
        <w:pStyle w:val="ListBullet"/>
        <w:numPr>
          <w:ilvl w:val="0"/>
          <w:numId w:val="24"/>
        </w:numPr>
      </w:pPr>
      <w:r w:rsidRPr="00BB6E68">
        <w:t>OSPF</w:t>
      </w:r>
    </w:p>
    <w:p w14:paraId="106AB0BE" w14:textId="769569AE" w:rsidR="00AF1EA4" w:rsidRPr="00BB6E68" w:rsidRDefault="00AF1EA4" w:rsidP="00AF1EA4">
      <w:pPr>
        <w:pStyle w:val="ListBullet"/>
        <w:numPr>
          <w:ilvl w:val="0"/>
          <w:numId w:val="24"/>
        </w:numPr>
      </w:pPr>
      <w:r w:rsidRPr="00BB6E68">
        <w:t>EIGRP</w:t>
      </w:r>
    </w:p>
    <w:p w14:paraId="46DAFB87" w14:textId="14EC03AC" w:rsidR="00AA5AA8" w:rsidRPr="00BB6E68" w:rsidRDefault="00AA5AA8" w:rsidP="00AF1EA4">
      <w:pPr>
        <w:pStyle w:val="ListBullet"/>
        <w:numPr>
          <w:ilvl w:val="0"/>
          <w:numId w:val="24"/>
        </w:numPr>
      </w:pPr>
      <w:r w:rsidRPr="00BB6E68">
        <w:t>VRF</w:t>
      </w:r>
    </w:p>
    <w:p w14:paraId="18A0E848" w14:textId="57D990AD" w:rsidR="00AA5AA8" w:rsidRPr="00BB6E68" w:rsidRDefault="00A048BE" w:rsidP="00AF1EA4">
      <w:pPr>
        <w:pStyle w:val="ListBullet"/>
        <w:numPr>
          <w:ilvl w:val="0"/>
          <w:numId w:val="24"/>
        </w:numPr>
      </w:pPr>
      <w:r w:rsidRPr="00BB6E68">
        <w:t>MPLS</w:t>
      </w:r>
    </w:p>
    <w:p w14:paraId="26315ADE" w14:textId="77777777" w:rsidR="00707C09" w:rsidRPr="00001377" w:rsidRDefault="00707C09" w:rsidP="00001377">
      <w:pPr>
        <w:pStyle w:val="ListBullet"/>
        <w:numPr>
          <w:ilvl w:val="0"/>
          <w:numId w:val="0"/>
        </w:numPr>
        <w:rPr>
          <w:b/>
          <w:bCs/>
        </w:rPr>
      </w:pPr>
    </w:p>
    <w:p w14:paraId="587795C2" w14:textId="77777777" w:rsidR="00D636DA" w:rsidRDefault="00D636DA" w:rsidP="00D636DA"/>
    <w:p w14:paraId="5D1822A7" w14:textId="77777777" w:rsidR="00D636DA" w:rsidRDefault="00D636DA" w:rsidP="00D636DA">
      <w:pPr>
        <w:pStyle w:val="ListBullet"/>
        <w:numPr>
          <w:ilvl w:val="0"/>
          <w:numId w:val="0"/>
        </w:numPr>
        <w:ind w:left="288"/>
      </w:pPr>
    </w:p>
    <w:sectPr w:rsidR="00D636DA" w:rsidSect="00BB52F6">
      <w:type w:val="continuous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0857" w14:textId="77777777" w:rsidR="00B7554A" w:rsidRDefault="00B7554A">
      <w:pPr>
        <w:spacing w:after="0"/>
      </w:pPr>
      <w:r>
        <w:separator/>
      </w:r>
    </w:p>
  </w:endnote>
  <w:endnote w:type="continuationSeparator" w:id="0">
    <w:p w14:paraId="6CB69FB5" w14:textId="77777777" w:rsidR="00B7554A" w:rsidRDefault="00B7554A">
      <w:pPr>
        <w:spacing w:after="0"/>
      </w:pPr>
      <w:r>
        <w:continuationSeparator/>
      </w:r>
    </w:p>
  </w:endnote>
  <w:endnote w:type="continuationNotice" w:id="1">
    <w:p w14:paraId="39E30842" w14:textId="77777777" w:rsidR="00B7554A" w:rsidRDefault="00B755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FE63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62C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01F1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FD92" w14:textId="77777777" w:rsidR="00B7554A" w:rsidRDefault="00B7554A">
      <w:pPr>
        <w:spacing w:after="0"/>
      </w:pPr>
      <w:r>
        <w:separator/>
      </w:r>
    </w:p>
  </w:footnote>
  <w:footnote w:type="continuationSeparator" w:id="0">
    <w:p w14:paraId="44C721D5" w14:textId="77777777" w:rsidR="00B7554A" w:rsidRDefault="00B7554A">
      <w:pPr>
        <w:spacing w:after="0"/>
      </w:pPr>
      <w:r>
        <w:continuationSeparator/>
      </w:r>
    </w:p>
  </w:footnote>
  <w:footnote w:type="continuationNotice" w:id="1">
    <w:p w14:paraId="4346C4C4" w14:textId="77777777" w:rsidR="00B7554A" w:rsidRDefault="00B755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D1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82B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AFD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8B32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3C50E09"/>
    <w:multiLevelType w:val="hybridMultilevel"/>
    <w:tmpl w:val="6128BFB4"/>
    <w:lvl w:ilvl="0" w:tplc="5FE8BA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F687E"/>
    <w:multiLevelType w:val="hybridMultilevel"/>
    <w:tmpl w:val="04E6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2079F3"/>
    <w:multiLevelType w:val="hybridMultilevel"/>
    <w:tmpl w:val="4EF20586"/>
    <w:lvl w:ilvl="0" w:tplc="45FAFCB4"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C537660"/>
    <w:multiLevelType w:val="hybridMultilevel"/>
    <w:tmpl w:val="3EF8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65FAC"/>
    <w:multiLevelType w:val="hybridMultilevel"/>
    <w:tmpl w:val="80AE2292"/>
    <w:lvl w:ilvl="0" w:tplc="ECAE662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217669611">
    <w:abstractNumId w:val="16"/>
  </w:num>
  <w:num w:numId="21" w16cid:durableId="1081753124">
    <w:abstractNumId w:val="14"/>
  </w:num>
  <w:num w:numId="22" w16cid:durableId="1615483166">
    <w:abstractNumId w:val="11"/>
  </w:num>
  <w:num w:numId="23" w16cid:durableId="917863017">
    <w:abstractNumId w:val="15"/>
  </w:num>
  <w:num w:numId="24" w16cid:durableId="858158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8"/>
    <w:rsid w:val="00001377"/>
    <w:rsid w:val="00003455"/>
    <w:rsid w:val="00021C10"/>
    <w:rsid w:val="00032277"/>
    <w:rsid w:val="00032383"/>
    <w:rsid w:val="00032982"/>
    <w:rsid w:val="00035C9C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0F2F5E"/>
    <w:rsid w:val="001046AC"/>
    <w:rsid w:val="0011008C"/>
    <w:rsid w:val="00111371"/>
    <w:rsid w:val="001172E5"/>
    <w:rsid w:val="001271E4"/>
    <w:rsid w:val="001274B5"/>
    <w:rsid w:val="00140528"/>
    <w:rsid w:val="001433E3"/>
    <w:rsid w:val="0016014D"/>
    <w:rsid w:val="001608CC"/>
    <w:rsid w:val="0018191F"/>
    <w:rsid w:val="00181FE7"/>
    <w:rsid w:val="00186230"/>
    <w:rsid w:val="001C7C78"/>
    <w:rsid w:val="001D4B58"/>
    <w:rsid w:val="00200572"/>
    <w:rsid w:val="00262033"/>
    <w:rsid w:val="00271453"/>
    <w:rsid w:val="00276E4F"/>
    <w:rsid w:val="00295104"/>
    <w:rsid w:val="002A366E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80B0B"/>
    <w:rsid w:val="004A4BFA"/>
    <w:rsid w:val="004B478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4D36"/>
    <w:rsid w:val="00627B1A"/>
    <w:rsid w:val="006734FD"/>
    <w:rsid w:val="00692F19"/>
    <w:rsid w:val="00693E14"/>
    <w:rsid w:val="006953A2"/>
    <w:rsid w:val="006A3D6F"/>
    <w:rsid w:val="006B4315"/>
    <w:rsid w:val="006D236F"/>
    <w:rsid w:val="006E0605"/>
    <w:rsid w:val="006E401C"/>
    <w:rsid w:val="006F0EAE"/>
    <w:rsid w:val="006F2441"/>
    <w:rsid w:val="00707C09"/>
    <w:rsid w:val="00711175"/>
    <w:rsid w:val="00712084"/>
    <w:rsid w:val="007148DA"/>
    <w:rsid w:val="00722E08"/>
    <w:rsid w:val="007571DC"/>
    <w:rsid w:val="00774126"/>
    <w:rsid w:val="0077621B"/>
    <w:rsid w:val="00781236"/>
    <w:rsid w:val="007941C7"/>
    <w:rsid w:val="007963CE"/>
    <w:rsid w:val="007A7186"/>
    <w:rsid w:val="007C3199"/>
    <w:rsid w:val="007D00B3"/>
    <w:rsid w:val="007D1F50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48BE"/>
    <w:rsid w:val="00A249B7"/>
    <w:rsid w:val="00A36F7A"/>
    <w:rsid w:val="00A7066C"/>
    <w:rsid w:val="00A70EFD"/>
    <w:rsid w:val="00A8131A"/>
    <w:rsid w:val="00AA2091"/>
    <w:rsid w:val="00AA5AA8"/>
    <w:rsid w:val="00AB2C3D"/>
    <w:rsid w:val="00AF1EA4"/>
    <w:rsid w:val="00AF3073"/>
    <w:rsid w:val="00B063E6"/>
    <w:rsid w:val="00B15C87"/>
    <w:rsid w:val="00B203B6"/>
    <w:rsid w:val="00B35070"/>
    <w:rsid w:val="00B430AF"/>
    <w:rsid w:val="00B451F4"/>
    <w:rsid w:val="00B5201C"/>
    <w:rsid w:val="00B5257D"/>
    <w:rsid w:val="00B610B1"/>
    <w:rsid w:val="00B7554A"/>
    <w:rsid w:val="00B769EE"/>
    <w:rsid w:val="00B8342B"/>
    <w:rsid w:val="00B86516"/>
    <w:rsid w:val="00BB273E"/>
    <w:rsid w:val="00BB52F6"/>
    <w:rsid w:val="00BB6E68"/>
    <w:rsid w:val="00BD735D"/>
    <w:rsid w:val="00BF37F9"/>
    <w:rsid w:val="00C03729"/>
    <w:rsid w:val="00C04033"/>
    <w:rsid w:val="00C30F46"/>
    <w:rsid w:val="00C41B53"/>
    <w:rsid w:val="00C444AC"/>
    <w:rsid w:val="00C57E43"/>
    <w:rsid w:val="00C6464E"/>
    <w:rsid w:val="00C72B59"/>
    <w:rsid w:val="00C73D9D"/>
    <w:rsid w:val="00C858D0"/>
    <w:rsid w:val="00C86F4F"/>
    <w:rsid w:val="00C904F1"/>
    <w:rsid w:val="00C9734F"/>
    <w:rsid w:val="00CC75DB"/>
    <w:rsid w:val="00D016ED"/>
    <w:rsid w:val="00D02D3C"/>
    <w:rsid w:val="00D05F48"/>
    <w:rsid w:val="00D241A0"/>
    <w:rsid w:val="00D33143"/>
    <w:rsid w:val="00D340E1"/>
    <w:rsid w:val="00D37D67"/>
    <w:rsid w:val="00D4111F"/>
    <w:rsid w:val="00D468C9"/>
    <w:rsid w:val="00D52131"/>
    <w:rsid w:val="00D56207"/>
    <w:rsid w:val="00D6278D"/>
    <w:rsid w:val="00D636DA"/>
    <w:rsid w:val="00D7441A"/>
    <w:rsid w:val="00D757F2"/>
    <w:rsid w:val="00D765AF"/>
    <w:rsid w:val="00D95183"/>
    <w:rsid w:val="00DB2C4E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7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1445D86A24C2A877A33E3BC2C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C0EA-7F5F-4109-A95E-8F575AFDA1C0}"/>
      </w:docPartPr>
      <w:docPartBody>
        <w:p w:rsidR="00C1445A" w:rsidRDefault="00C1445A">
          <w:pPr>
            <w:pStyle w:val="44E1445D86A24C2A877A33E3BC2C911A"/>
          </w:pPr>
          <w:r>
            <w:t>Skills &amp; abilities</w:t>
          </w:r>
        </w:p>
      </w:docPartBody>
    </w:docPart>
    <w:docPart>
      <w:docPartPr>
        <w:name w:val="313447046DFF48978E5832971404D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1FBA-C450-47F3-94BA-C3F0FAFF3AAF}"/>
      </w:docPartPr>
      <w:docPartBody>
        <w:p w:rsidR="00C1445A" w:rsidRDefault="00C1445A">
          <w:pPr>
            <w:pStyle w:val="313447046DFF48978E5832971404D5DE"/>
          </w:pPr>
          <w:r>
            <w:t>Problem solving</w:t>
          </w:r>
        </w:p>
      </w:docPartBody>
    </w:docPart>
    <w:docPart>
      <w:docPartPr>
        <w:name w:val="73D7F4E1A5BA4B69B3D2A16D28EA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192A4-F17B-4BF7-BF85-41BE70CC465D}"/>
      </w:docPartPr>
      <w:docPartBody>
        <w:p w:rsidR="00C1445A" w:rsidRDefault="00C1445A">
          <w:pPr>
            <w:pStyle w:val="73D7F4E1A5BA4B69B3D2A16D28EAA0FD"/>
          </w:pPr>
          <w:r w:rsidRPr="005338E9">
            <w:t>Communication</w:t>
          </w:r>
        </w:p>
      </w:docPartBody>
    </w:docPart>
    <w:docPart>
      <w:docPartPr>
        <w:name w:val="A4EBD5AF7B1343739D9040618449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55082-8D8F-49C5-B230-A434B0FA08AD}"/>
      </w:docPartPr>
      <w:docPartBody>
        <w:p w:rsidR="00C1445A" w:rsidRDefault="00E1279E" w:rsidP="00E1279E">
          <w:pPr>
            <w:pStyle w:val="A4EBD5AF7B1343739D90406184497A6E"/>
          </w:pPr>
          <w:r>
            <w:t>Education</w:t>
          </w:r>
        </w:p>
      </w:docPartBody>
    </w:docPart>
    <w:docPart>
      <w:docPartPr>
        <w:name w:val="452CF21B96EA4E358F4AF9D26478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2B24-7AFB-406C-B9AF-6085D84BFC6D}"/>
      </w:docPartPr>
      <w:docPartBody>
        <w:p w:rsidR="00C1445A" w:rsidRDefault="00E1279E" w:rsidP="00E1279E">
          <w:pPr>
            <w:pStyle w:val="452CF21B96EA4E358F4AF9D264787BF3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9E"/>
    <w:rsid w:val="00BF56BF"/>
    <w:rsid w:val="00C1445A"/>
    <w:rsid w:val="00E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1445D86A24C2A877A33E3BC2C911A">
    <w:name w:val="44E1445D86A24C2A877A33E3BC2C911A"/>
  </w:style>
  <w:style w:type="paragraph" w:customStyle="1" w:styleId="47F77D950C92477EABE54FB5F69C7A8A">
    <w:name w:val="47F77D950C92477EABE54FB5F69C7A8A"/>
  </w:style>
  <w:style w:type="paragraph" w:customStyle="1" w:styleId="313447046DFF48978E5832971404D5DE">
    <w:name w:val="313447046DFF48978E5832971404D5DE"/>
  </w:style>
  <w:style w:type="paragraph" w:customStyle="1" w:styleId="73D7F4E1A5BA4B69B3D2A16D28EAA0FD">
    <w:name w:val="73D7F4E1A5BA4B69B3D2A16D28EAA0FD"/>
  </w:style>
  <w:style w:type="paragraph" w:customStyle="1" w:styleId="A4EBD5AF7B1343739D90406184497A6E">
    <w:name w:val="A4EBD5AF7B1343739D90406184497A6E"/>
    <w:rsid w:val="00E1279E"/>
  </w:style>
  <w:style w:type="paragraph" w:customStyle="1" w:styleId="452CF21B96EA4E358F4AF9D264787BF3">
    <w:name w:val="452CF21B96EA4E358F4AF9D264787BF3"/>
    <w:rsid w:val="00E1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2023-06-12T19:09:00Z</dcterms:created>
  <dcterms:modified xsi:type="dcterms:W3CDTF">2023-06-12T21:44:00Z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